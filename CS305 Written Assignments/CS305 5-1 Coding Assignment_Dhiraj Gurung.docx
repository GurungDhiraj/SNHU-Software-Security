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0E14519" w14:textId="6CC3AE71" w:rsidR="001C6ACB" w:rsidRDefault="00A70462" w:rsidP="001C6ACB">
      <w:pPr>
        <w:suppressAutoHyphens/>
        <w:spacing w:after="0" w:line="240" w:lineRule="auto"/>
        <w:contextualSpacing/>
        <w:rPr>
          <w:rFonts w:ascii="Calibri" w:hAnsi="Calibri" w:cs="Calibri"/>
          <w:sz w:val="22"/>
        </w:rPr>
      </w:pPr>
      <w:r>
        <w:rPr>
          <w:rFonts w:ascii="Calibri" w:hAnsi="Calibri" w:cs="Calibri"/>
          <w:sz w:val="22"/>
        </w:rPr>
        <w:t xml:space="preserve"> </w:t>
      </w:r>
      <w:r>
        <w:rPr>
          <w:rFonts w:ascii="Calibri" w:hAnsi="Calibri" w:cs="Calibri"/>
          <w:sz w:val="22"/>
        </w:rPr>
        <w:tab/>
        <w:t>I would recommend using the second generation of Secure Hash Algorithm (SHA-2)</w:t>
      </w:r>
      <w:r w:rsidR="00404F96">
        <w:rPr>
          <w:rFonts w:ascii="Calibri" w:hAnsi="Calibri" w:cs="Calibri"/>
          <w:sz w:val="22"/>
        </w:rPr>
        <w:t>,</w:t>
      </w:r>
      <w:r>
        <w:rPr>
          <w:rFonts w:ascii="Calibri" w:hAnsi="Calibri" w:cs="Calibri"/>
          <w:sz w:val="22"/>
        </w:rPr>
        <w:t xml:space="preserve"> </w:t>
      </w:r>
      <w:r w:rsidR="00404F96">
        <w:rPr>
          <w:rFonts w:ascii="Calibri" w:hAnsi="Calibri" w:cs="Calibri"/>
          <w:sz w:val="22"/>
        </w:rPr>
        <w:t xml:space="preserve">specifically SHA-256, </w:t>
      </w:r>
      <w:r>
        <w:rPr>
          <w:rFonts w:ascii="Calibri" w:hAnsi="Calibri" w:cs="Calibri"/>
          <w:sz w:val="22"/>
        </w:rPr>
        <w:t xml:space="preserve">as it is currently one of the most secure algorithms for keeping data secure. The SHA algorithms were created by NSA and the SHA-256 </w:t>
      </w:r>
      <w:r w:rsidR="00404F96">
        <w:rPr>
          <w:rFonts w:ascii="Calibri" w:hAnsi="Calibri" w:cs="Calibri"/>
          <w:sz w:val="22"/>
        </w:rPr>
        <w:t xml:space="preserve">always produces a 256-bit hash value. </w:t>
      </w:r>
      <w:r w:rsidR="00894969">
        <w:rPr>
          <w:rFonts w:ascii="Calibri" w:hAnsi="Calibri" w:cs="Calibri"/>
          <w:sz w:val="22"/>
        </w:rPr>
        <w:t>It has a reasonable balance between security and speed of the function.</w:t>
      </w:r>
    </w:p>
    <w:p w14:paraId="4AE5FD99" w14:textId="77777777" w:rsidR="00894969" w:rsidRPr="008F1ED6" w:rsidRDefault="00894969"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38D621B" w14:textId="36AD8A09" w:rsidR="00363F13" w:rsidRPr="008F1ED6" w:rsidRDefault="00894969" w:rsidP="001C6ACB">
      <w:pPr>
        <w:suppressAutoHyphens/>
        <w:spacing w:after="0" w:line="240" w:lineRule="auto"/>
        <w:contextualSpacing/>
        <w:rPr>
          <w:rFonts w:ascii="Calibri" w:hAnsi="Calibri" w:cs="Calibri"/>
          <w:sz w:val="22"/>
        </w:rPr>
      </w:pPr>
      <w:r>
        <w:rPr>
          <w:rFonts w:ascii="Calibri" w:hAnsi="Calibri" w:cs="Calibri"/>
          <w:sz w:val="22"/>
        </w:rPr>
        <w:t>The hash function works by converting a string input into a 256-bit hash value by putting it through it’s SHA-2 algorithm. One of the characteristics of the SHA-256 algorithm is that the hash functions are irreversible meaning that passing the digest value into the algorithm will not yield the original value. This is done to help prevent brute force attacks. Additionally, since the number of possible hash values is 2^256 it is highly improbable for a collision to occur</w:t>
      </w:r>
      <w:r w:rsidR="00056F39">
        <w:rPr>
          <w:rFonts w:ascii="Calibri" w:hAnsi="Calibri" w:cs="Calibri"/>
          <w:sz w:val="22"/>
        </w:rPr>
        <w:t xml:space="preserve"> even if someone was actively trying to brute force a collision, with our current level of technology.</w:t>
      </w: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6441EE32" w:rsidR="004F1C48" w:rsidRDefault="00210931" w:rsidP="138B558E">
      <w:pPr>
        <w:suppressAutoHyphens/>
        <w:spacing w:after="0" w:line="240" w:lineRule="auto"/>
        <w:contextualSpacing/>
        <w:rPr>
          <w:rFonts w:ascii="Calibri" w:hAnsi="Calibri" w:cs="Calibri"/>
          <w:sz w:val="22"/>
        </w:rPr>
      </w:pPr>
      <w:r w:rsidRPr="00210931">
        <w:rPr>
          <w:rFonts w:ascii="Calibri" w:hAnsi="Calibri" w:cs="Calibri"/>
          <w:sz w:val="22"/>
        </w:rPr>
        <w:drawing>
          <wp:inline distT="0" distB="0" distL="0" distR="0" wp14:anchorId="505BF1AB" wp14:editId="77ABEC9D">
            <wp:extent cx="5611008" cy="4467849"/>
            <wp:effectExtent l="0" t="0" r="0" b="9525"/>
            <wp:docPr id="19253635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3567" name="Picture 1" descr="A computer screen shot of a program&#10;&#10;AI-generated content may be incorrect."/>
                    <pic:cNvPicPr/>
                  </pic:nvPicPr>
                  <pic:blipFill>
                    <a:blip r:embed="rId10"/>
                    <a:stretch>
                      <a:fillRect/>
                    </a:stretch>
                  </pic:blipFill>
                  <pic:spPr>
                    <a:xfrm>
                      <a:off x="0" y="0"/>
                      <a:ext cx="5611008" cy="4467849"/>
                    </a:xfrm>
                    <a:prstGeom prst="rect">
                      <a:avLst/>
                    </a:prstGeom>
                  </pic:spPr>
                </pic:pic>
              </a:graphicData>
            </a:graphic>
          </wp:inline>
        </w:drawing>
      </w:r>
    </w:p>
    <w:p w14:paraId="48C26C62" w14:textId="751AD061"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3EF4BF11" w14:textId="31C9ABDA" w:rsidR="0035598A" w:rsidRPr="008F1ED6" w:rsidRDefault="00210931" w:rsidP="001C6ACB">
      <w:pPr>
        <w:suppressAutoHyphens/>
        <w:spacing w:after="0" w:line="240" w:lineRule="auto"/>
        <w:contextualSpacing/>
        <w:rPr>
          <w:rFonts w:ascii="Calibri" w:hAnsi="Calibri" w:cs="Calibri"/>
          <w:sz w:val="22"/>
        </w:rPr>
      </w:pPr>
      <w:r w:rsidRPr="00210931">
        <w:rPr>
          <w:rFonts w:ascii="Calibri" w:hAnsi="Calibri" w:cs="Calibri"/>
          <w:sz w:val="22"/>
        </w:rPr>
        <w:lastRenderedPageBreak/>
        <w:drawing>
          <wp:inline distT="0" distB="0" distL="0" distR="0" wp14:anchorId="20D29161" wp14:editId="4C7E3994">
            <wp:extent cx="5943600" cy="1264920"/>
            <wp:effectExtent l="0" t="0" r="0" b="0"/>
            <wp:docPr id="1053796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96359" name="Picture 1" descr="A screenshot of a computer&#10;&#10;AI-generated content may be incorrect."/>
                    <pic:cNvPicPr/>
                  </pic:nvPicPr>
                  <pic:blipFill>
                    <a:blip r:embed="rId11"/>
                    <a:stretch>
                      <a:fillRect/>
                    </a:stretch>
                  </pic:blipFill>
                  <pic:spPr>
                    <a:xfrm>
                      <a:off x="0" y="0"/>
                      <a:ext cx="5943600" cy="1264920"/>
                    </a:xfrm>
                    <a:prstGeom prst="rect">
                      <a:avLst/>
                    </a:prstGeom>
                  </pic:spPr>
                </pic:pic>
              </a:graphicData>
            </a:graphic>
          </wp:inline>
        </w:drawing>
      </w:r>
    </w:p>
    <w:sectPr w:rsidR="0035598A" w:rsidRPr="008F1ED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68F59" w14:textId="77777777" w:rsidR="00E27024" w:rsidRDefault="00E27024" w:rsidP="0035598A">
      <w:pPr>
        <w:spacing w:after="0" w:line="240" w:lineRule="auto"/>
      </w:pPr>
      <w:r>
        <w:separator/>
      </w:r>
    </w:p>
  </w:endnote>
  <w:endnote w:type="continuationSeparator" w:id="0">
    <w:p w14:paraId="1DB8CF00" w14:textId="77777777" w:rsidR="00E27024" w:rsidRDefault="00E27024"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5326F" w14:textId="77777777" w:rsidR="00E27024" w:rsidRDefault="00E27024" w:rsidP="0035598A">
      <w:pPr>
        <w:spacing w:after="0" w:line="240" w:lineRule="auto"/>
      </w:pPr>
      <w:r>
        <w:separator/>
      </w:r>
    </w:p>
  </w:footnote>
  <w:footnote w:type="continuationSeparator" w:id="0">
    <w:p w14:paraId="207099AD" w14:textId="77777777" w:rsidR="00E27024" w:rsidRDefault="00E27024"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07062">
    <w:abstractNumId w:val="0"/>
  </w:num>
  <w:num w:numId="2" w16cid:durableId="131001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56F39"/>
    <w:rsid w:val="00084F21"/>
    <w:rsid w:val="000C72EB"/>
    <w:rsid w:val="000D5623"/>
    <w:rsid w:val="00111F59"/>
    <w:rsid w:val="001154E4"/>
    <w:rsid w:val="001C6ACB"/>
    <w:rsid w:val="00210931"/>
    <w:rsid w:val="00236DA4"/>
    <w:rsid w:val="00264D05"/>
    <w:rsid w:val="002833FF"/>
    <w:rsid w:val="002C31D0"/>
    <w:rsid w:val="00343E73"/>
    <w:rsid w:val="0035598A"/>
    <w:rsid w:val="00363F13"/>
    <w:rsid w:val="003B0D86"/>
    <w:rsid w:val="00404F96"/>
    <w:rsid w:val="004B49A4"/>
    <w:rsid w:val="004C5E0F"/>
    <w:rsid w:val="004F1C48"/>
    <w:rsid w:val="00510C3F"/>
    <w:rsid w:val="00593EC3"/>
    <w:rsid w:val="005C0980"/>
    <w:rsid w:val="006A51DF"/>
    <w:rsid w:val="00713294"/>
    <w:rsid w:val="00785998"/>
    <w:rsid w:val="007F233A"/>
    <w:rsid w:val="0085168C"/>
    <w:rsid w:val="00894969"/>
    <w:rsid w:val="008D5FE7"/>
    <w:rsid w:val="008E4BCA"/>
    <w:rsid w:val="008F1ED6"/>
    <w:rsid w:val="00973CB0"/>
    <w:rsid w:val="009A01C2"/>
    <w:rsid w:val="00A11B04"/>
    <w:rsid w:val="00A43EA4"/>
    <w:rsid w:val="00A70462"/>
    <w:rsid w:val="00B019B2"/>
    <w:rsid w:val="00C024E2"/>
    <w:rsid w:val="00D539BB"/>
    <w:rsid w:val="00D62A71"/>
    <w:rsid w:val="00DD2E3B"/>
    <w:rsid w:val="00E27024"/>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59</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Gurung, Dhiraj</cp:lastModifiedBy>
  <cp:revision>11</cp:revision>
  <dcterms:created xsi:type="dcterms:W3CDTF">2022-05-06T15:07:00Z</dcterms:created>
  <dcterms:modified xsi:type="dcterms:W3CDTF">2025-04-04T03:12:00Z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